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995501" w:rsidRDefault="00995501" w:rsidP="00756A63">
          <w:pPr>
            <w:pStyle w:val="NoSpacing"/>
            <w:jc w:val="both"/>
            <w:rPr>
              <w:sz w:val="24"/>
            </w:rPr>
          </w:pPr>
        </w:p>
        <w:p w:rsidR="00995501" w:rsidRDefault="00995501" w:rsidP="00756A63">
          <w:pPr>
            <w:jc w:val="both"/>
          </w:pPr>
        </w:p>
        <w:p w:rsidR="00995501" w:rsidRDefault="00312E69" w:rsidP="00756A63">
          <w:pPr>
            <w:jc w:val="both"/>
            <w:rPr>
              <w:color w:val="auto"/>
            </w:rPr>
          </w:pPr>
          <w:r w:rsidRPr="00312E69">
            <w:rPr>
              <w:noProof/>
              <w:color w:val="auto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posOffset>2869218</wp:posOffset>
                    </wp:positionH>
                    <wp:positionV relativeFrom="paragraph">
                      <wp:posOffset>5874756</wp:posOffset>
                    </wp:positionV>
                    <wp:extent cx="3803650" cy="1404620"/>
                    <wp:effectExtent l="0" t="0" r="635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3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2E69" w:rsidRDefault="00312E69">
                                <w:pPr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r w:rsidRPr="00312E69"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  <w:t xml:space="preserve">Submitted by – </w:t>
                                </w:r>
                              </w:p>
                              <w:p w:rsidR="00312E69" w:rsidRPr="00312E69" w:rsidRDefault="00312E69">
                                <w:pPr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  <w:t xml:space="preserve">Vaibhav </w:t>
                                </w:r>
                                <w:proofErr w:type="gramStart"/>
                                <w:r w:rsidRPr="00312E69"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  <w:t>Varshney(</w:t>
                                </w:r>
                                <w:proofErr w:type="gramEnd"/>
                                <w:r w:rsidRPr="00312E69"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  <w:t>MT17065)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25.9pt;margin-top:462.6pt;width:29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" stroked="f">
                    <v:textbox style="mso-fit-shape-to-text:t">
                      <w:txbxContent>
                        <w:p w:rsidR="00312E69" w:rsidRDefault="00312E69">
                          <w:pPr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r w:rsidRPr="00312E69"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  <w:t xml:space="preserve">Submitted by – </w:t>
                          </w:r>
                        </w:p>
                        <w:p w:rsidR="00312E69" w:rsidRPr="00312E69" w:rsidRDefault="00312E69">
                          <w:pPr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  <w:t xml:space="preserve">Vaibhav </w:t>
                          </w:r>
                          <w:proofErr w:type="gramStart"/>
                          <w:r w:rsidRPr="00312E69"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  <w:t>Varshney(</w:t>
                          </w:r>
                          <w:proofErr w:type="gramEnd"/>
                          <w:r w:rsidRPr="00312E69"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  <w:t>MT17065)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3004D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2423735</wp:posOffset>
                    </wp:positionV>
                    <wp:extent cx="6314440" cy="1492250"/>
                    <wp:effectExtent l="0" t="0" r="10160" b="1270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14440" cy="149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209038034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995501" w:rsidRDefault="0033004D">
                                    <w:pPr>
                                      <w:pStyle w:val="Title"/>
                                    </w:pPr>
                                    <w:r>
                                      <w:t>INFORMATION RETRIEVAL</w:t>
                                    </w:r>
                                  </w:p>
                                </w:sdtContent>
                              </w:sdt>
                              <w:p w:rsidR="00995501" w:rsidRPr="0033004D" w:rsidRDefault="005112C8">
                                <w:pPr>
                                  <w:pStyle w:val="Subtitle"/>
                                  <w:rPr>
                                    <w:b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</w:rPr>
                                    <w:alias w:val="Subtitle"/>
                                    <w:tag w:val=""/>
                                    <w:id w:val="9237666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3004D" w:rsidRPr="0033004D">
                                      <w:rPr>
                                        <w:b/>
                                        <w:sz w:val="36"/>
                                      </w:rPr>
                                      <w:t>aSSIGNMENT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left:0;text-align:left;margin-left:0;margin-top:190.85pt;width:497.2pt;height:117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209038034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95501" w:rsidRDefault="0033004D">
                              <w:pPr>
                                <w:pStyle w:val="Title"/>
                              </w:pPr>
                              <w:r>
                                <w:t>INFORMATION RETRIEVAL</w:t>
                              </w:r>
                            </w:p>
                          </w:sdtContent>
                        </w:sdt>
                        <w:p w:rsidR="00995501" w:rsidRPr="0033004D" w:rsidRDefault="005112C8">
                          <w:pPr>
                            <w:pStyle w:val="Subtitle"/>
                            <w:rPr>
                              <w:b/>
                              <w:sz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</w:rPr>
                              <w:alias w:val="Subtitle"/>
                              <w:tag w:val=""/>
                              <w:id w:val="9237666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3004D" w:rsidRPr="0033004D">
                                <w:rPr>
                                  <w:b/>
                                  <w:sz w:val="36"/>
                                </w:rPr>
                                <w:t>aSSIGNMENT 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color w:val="auto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:rsidR="00995501" w:rsidRDefault="00AB0984" w:rsidP="00756A63">
      <w:pPr>
        <w:pStyle w:val="Heading1"/>
        <w:jc w:val="both"/>
      </w:pPr>
      <w:r>
        <w:lastRenderedPageBreak/>
        <w:t>Dataset</w:t>
      </w:r>
    </w:p>
    <w:p w:rsidR="002C5140" w:rsidRDefault="00AB0984" w:rsidP="00756A63">
      <w:pPr>
        <w:pStyle w:val="ListParagraph"/>
        <w:numPr>
          <w:ilvl w:val="0"/>
          <w:numId w:val="7"/>
        </w:numPr>
        <w:tabs>
          <w:tab w:val="center" w:pos="5103"/>
        </w:tabs>
        <w:jc w:val="both"/>
        <w:rPr>
          <w:sz w:val="22"/>
        </w:rPr>
      </w:pPr>
      <w:r w:rsidRPr="002C5140">
        <w:rPr>
          <w:sz w:val="22"/>
        </w:rPr>
        <w:t xml:space="preserve">The dataset consist of five folders namely, </w:t>
      </w:r>
      <w:r w:rsidR="00A26452">
        <w:rPr>
          <w:sz w:val="22"/>
        </w:rPr>
        <w:t>“</w:t>
      </w:r>
      <w:proofErr w:type="spellStart"/>
      <w:r w:rsidRPr="002C5140">
        <w:rPr>
          <w:sz w:val="22"/>
        </w:rPr>
        <w:t>comp.graphics</w:t>
      </w:r>
      <w:proofErr w:type="spellEnd"/>
      <w:r w:rsidR="00A26452">
        <w:rPr>
          <w:sz w:val="22"/>
        </w:rPr>
        <w:t>”</w:t>
      </w:r>
      <w:r w:rsidRPr="002C5140">
        <w:rPr>
          <w:sz w:val="22"/>
        </w:rPr>
        <w:t xml:space="preserve">, </w:t>
      </w:r>
      <w:r w:rsidR="00A26452">
        <w:rPr>
          <w:sz w:val="22"/>
        </w:rPr>
        <w:t>“</w:t>
      </w:r>
      <w:proofErr w:type="spellStart"/>
      <w:r w:rsidR="002C5140" w:rsidRPr="002C5140">
        <w:rPr>
          <w:sz w:val="22"/>
        </w:rPr>
        <w:t>rec.sport.hockey</w:t>
      </w:r>
      <w:proofErr w:type="spellEnd"/>
      <w:r w:rsidR="00A26452">
        <w:rPr>
          <w:sz w:val="22"/>
        </w:rPr>
        <w:t>”</w:t>
      </w:r>
      <w:r w:rsidR="002C5140" w:rsidRPr="002C5140">
        <w:rPr>
          <w:sz w:val="22"/>
        </w:rPr>
        <w:t xml:space="preserve">, </w:t>
      </w:r>
      <w:r w:rsidR="00A26452">
        <w:rPr>
          <w:sz w:val="22"/>
        </w:rPr>
        <w:t>“</w:t>
      </w:r>
      <w:proofErr w:type="spellStart"/>
      <w:r w:rsidR="002C5140" w:rsidRPr="002C5140">
        <w:rPr>
          <w:sz w:val="22"/>
        </w:rPr>
        <w:t>sci.med</w:t>
      </w:r>
      <w:proofErr w:type="spellEnd"/>
      <w:r w:rsidR="00A26452">
        <w:rPr>
          <w:sz w:val="22"/>
        </w:rPr>
        <w:t>”</w:t>
      </w:r>
      <w:r w:rsidR="002C5140" w:rsidRPr="002C5140">
        <w:rPr>
          <w:sz w:val="22"/>
        </w:rPr>
        <w:t xml:space="preserve">, </w:t>
      </w:r>
      <w:r w:rsidR="00A26452">
        <w:rPr>
          <w:sz w:val="22"/>
        </w:rPr>
        <w:t>“</w:t>
      </w:r>
      <w:proofErr w:type="spellStart"/>
      <w:r w:rsidR="002C5140" w:rsidRPr="002C5140">
        <w:rPr>
          <w:sz w:val="22"/>
        </w:rPr>
        <w:t>sci.space</w:t>
      </w:r>
      <w:proofErr w:type="spellEnd"/>
      <w:r w:rsidR="00A26452">
        <w:rPr>
          <w:sz w:val="22"/>
        </w:rPr>
        <w:t>”</w:t>
      </w:r>
      <w:r w:rsidR="002C5140" w:rsidRPr="002C5140">
        <w:rPr>
          <w:sz w:val="22"/>
        </w:rPr>
        <w:t xml:space="preserve">, </w:t>
      </w:r>
      <w:r w:rsidR="00A26452">
        <w:rPr>
          <w:sz w:val="22"/>
        </w:rPr>
        <w:t>“</w:t>
      </w:r>
      <w:proofErr w:type="spellStart"/>
      <w:r w:rsidR="002C5140" w:rsidRPr="002C5140">
        <w:rPr>
          <w:sz w:val="22"/>
        </w:rPr>
        <w:t>talk.politics.misc</w:t>
      </w:r>
      <w:proofErr w:type="spellEnd"/>
      <w:r w:rsidR="00A26452">
        <w:rPr>
          <w:sz w:val="22"/>
        </w:rPr>
        <w:t>”</w:t>
      </w:r>
      <w:r w:rsidR="002C5140" w:rsidRPr="002C5140">
        <w:rPr>
          <w:sz w:val="22"/>
        </w:rPr>
        <w:t xml:space="preserve">. </w:t>
      </w:r>
    </w:p>
    <w:p w:rsidR="00AB0984" w:rsidRDefault="002C5140" w:rsidP="00756A63">
      <w:pPr>
        <w:pStyle w:val="ListParagraph"/>
        <w:numPr>
          <w:ilvl w:val="0"/>
          <w:numId w:val="7"/>
        </w:numPr>
        <w:tabs>
          <w:tab w:val="center" w:pos="5103"/>
        </w:tabs>
        <w:jc w:val="both"/>
        <w:rPr>
          <w:sz w:val="22"/>
        </w:rPr>
      </w:pPr>
      <w:r w:rsidRPr="002C5140">
        <w:rPr>
          <w:sz w:val="22"/>
        </w:rPr>
        <w:t>The index of the folder names is considered as their labelled class.</w:t>
      </w:r>
    </w:p>
    <w:p w:rsidR="002C5140" w:rsidRDefault="002C5140" w:rsidP="00756A63">
      <w:pPr>
        <w:pStyle w:val="ListParagraph"/>
        <w:numPr>
          <w:ilvl w:val="0"/>
          <w:numId w:val="7"/>
        </w:numPr>
        <w:tabs>
          <w:tab w:val="center" w:pos="5103"/>
        </w:tabs>
        <w:jc w:val="both"/>
        <w:rPr>
          <w:sz w:val="22"/>
        </w:rPr>
      </w:pPr>
      <w:r>
        <w:rPr>
          <w:sz w:val="22"/>
        </w:rPr>
        <w:t>Each folder consist of 1000 files each.</w:t>
      </w:r>
    </w:p>
    <w:p w:rsidR="00820BC1" w:rsidRDefault="00820BC1" w:rsidP="00756A63">
      <w:pPr>
        <w:pStyle w:val="Heading1"/>
        <w:jc w:val="both"/>
      </w:pPr>
      <w:r>
        <w:t>Assumption</w:t>
      </w:r>
    </w:p>
    <w:p w:rsidR="006A468A" w:rsidRPr="006A468A" w:rsidRDefault="00820BC1" w:rsidP="00756A63">
      <w:pPr>
        <w:pStyle w:val="ListParagraph"/>
        <w:numPr>
          <w:ilvl w:val="0"/>
          <w:numId w:val="11"/>
        </w:numPr>
        <w:jc w:val="both"/>
      </w:pPr>
      <w:r>
        <w:rPr>
          <w:sz w:val="22"/>
        </w:rPr>
        <w:t>It is assumed that the distribution followed for the conditional probability is binomial distribution.</w:t>
      </w:r>
      <w:r w:rsidR="006A468A">
        <w:rPr>
          <w:sz w:val="22"/>
        </w:rPr>
        <w:t xml:space="preserve"> Hence the decision function for classification followed will be:</w:t>
      </w:r>
    </w:p>
    <w:p w:rsidR="00820BC1" w:rsidRPr="00820BC1" w:rsidRDefault="006A468A" w:rsidP="006A468A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 wp14:anchorId="4600BF7F" wp14:editId="6FE6E7C1">
            <wp:extent cx="3468347" cy="685800"/>
            <wp:effectExtent l="133350" t="114300" r="132715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082" cy="7001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0BC1" w:rsidRPr="00820BC1" w:rsidRDefault="00820BC1" w:rsidP="00756A63">
      <w:pPr>
        <w:pStyle w:val="ListParagraph"/>
        <w:numPr>
          <w:ilvl w:val="0"/>
          <w:numId w:val="11"/>
        </w:numPr>
        <w:jc w:val="both"/>
      </w:pPr>
      <w:r>
        <w:rPr>
          <w:sz w:val="22"/>
        </w:rPr>
        <w:t>It is assumed that all the classes are equally probable.</w:t>
      </w:r>
    </w:p>
    <w:p w:rsidR="00820BC1" w:rsidRPr="00820BC1" w:rsidRDefault="00820BC1" w:rsidP="00756A63">
      <w:pPr>
        <w:pStyle w:val="ListParagraph"/>
        <w:numPr>
          <w:ilvl w:val="0"/>
          <w:numId w:val="11"/>
        </w:numPr>
        <w:jc w:val="both"/>
      </w:pPr>
      <w:r>
        <w:rPr>
          <w:sz w:val="22"/>
        </w:rPr>
        <w:t>The test data doesn’t contains numerical terms.</w:t>
      </w:r>
    </w:p>
    <w:p w:rsidR="00A26452" w:rsidRDefault="00820BC1" w:rsidP="00756A63">
      <w:pPr>
        <w:pStyle w:val="Heading1"/>
        <w:jc w:val="both"/>
      </w:pPr>
      <w:r>
        <w:t>Methodology</w:t>
      </w:r>
    </w:p>
    <w:p w:rsidR="00940708" w:rsidRPr="00312E69" w:rsidRDefault="00940708" w:rsidP="00756A63">
      <w:pPr>
        <w:pStyle w:val="ListParagraph"/>
        <w:numPr>
          <w:ilvl w:val="0"/>
          <w:numId w:val="12"/>
        </w:numPr>
        <w:ind w:left="284"/>
        <w:jc w:val="both"/>
        <w:rPr>
          <w:rFonts w:asciiTheme="majorHAnsi" w:hAnsiTheme="majorHAnsi"/>
          <w:sz w:val="26"/>
          <w:szCs w:val="26"/>
        </w:rPr>
      </w:pPr>
      <w:r w:rsidRPr="00312E69">
        <w:rPr>
          <w:rFonts w:asciiTheme="majorHAnsi" w:hAnsiTheme="majorHAnsi"/>
          <w:sz w:val="26"/>
          <w:szCs w:val="26"/>
        </w:rPr>
        <w:t>Preprocessing</w:t>
      </w:r>
    </w:p>
    <w:p w:rsidR="00940708" w:rsidRDefault="00940708" w:rsidP="00756A63">
      <w:pPr>
        <w:jc w:val="both"/>
        <w:rPr>
          <w:sz w:val="22"/>
        </w:rPr>
      </w:pPr>
      <w:r w:rsidRPr="00A26452">
        <w:rPr>
          <w:sz w:val="22"/>
        </w:rPr>
        <w:t xml:space="preserve">Preprocessing is done in the following </w:t>
      </w:r>
      <w:r>
        <w:rPr>
          <w:sz w:val="22"/>
        </w:rPr>
        <w:t>sequence</w:t>
      </w:r>
      <w:r w:rsidRPr="00A26452">
        <w:rPr>
          <w:sz w:val="22"/>
        </w:rPr>
        <w:t>:</w:t>
      </w:r>
    </w:p>
    <w:p w:rsidR="00940708" w:rsidRDefault="00940708" w:rsidP="00756A63">
      <w:pPr>
        <w:pStyle w:val="ListParagraph"/>
        <w:numPr>
          <w:ilvl w:val="0"/>
          <w:numId w:val="9"/>
        </w:numPr>
        <w:jc w:val="both"/>
        <w:rPr>
          <w:sz w:val="22"/>
        </w:rPr>
      </w:pPr>
      <w:r>
        <w:rPr>
          <w:sz w:val="22"/>
        </w:rPr>
        <w:t>Punctuation removal</w:t>
      </w:r>
    </w:p>
    <w:p w:rsidR="00940708" w:rsidRDefault="00940708" w:rsidP="00756A63">
      <w:pPr>
        <w:pStyle w:val="ListParagraph"/>
        <w:numPr>
          <w:ilvl w:val="0"/>
          <w:numId w:val="9"/>
        </w:numPr>
        <w:jc w:val="both"/>
        <w:rPr>
          <w:sz w:val="22"/>
        </w:rPr>
      </w:pPr>
      <w:r>
        <w:rPr>
          <w:sz w:val="22"/>
        </w:rPr>
        <w:t>Tokenization</w:t>
      </w:r>
    </w:p>
    <w:p w:rsidR="00940708" w:rsidRDefault="00940708" w:rsidP="00756A63">
      <w:pPr>
        <w:pStyle w:val="ListParagraph"/>
        <w:numPr>
          <w:ilvl w:val="0"/>
          <w:numId w:val="9"/>
        </w:numPr>
        <w:jc w:val="both"/>
        <w:rPr>
          <w:sz w:val="22"/>
        </w:rPr>
      </w:pPr>
      <w:r>
        <w:rPr>
          <w:sz w:val="22"/>
        </w:rPr>
        <w:t>Stop words removal</w:t>
      </w:r>
    </w:p>
    <w:p w:rsidR="00940708" w:rsidRDefault="00940708" w:rsidP="00756A63">
      <w:pPr>
        <w:pStyle w:val="ListParagraph"/>
        <w:numPr>
          <w:ilvl w:val="0"/>
          <w:numId w:val="9"/>
        </w:numPr>
        <w:jc w:val="both"/>
        <w:rPr>
          <w:sz w:val="22"/>
        </w:rPr>
      </w:pPr>
      <w:r>
        <w:rPr>
          <w:sz w:val="22"/>
        </w:rPr>
        <w:t>Stemming(using Porter Stemmer Algorithm)</w:t>
      </w:r>
    </w:p>
    <w:p w:rsidR="00940708" w:rsidRPr="00940708" w:rsidRDefault="00940708" w:rsidP="00756A63">
      <w:pPr>
        <w:pStyle w:val="ListParagraph"/>
        <w:jc w:val="both"/>
        <w:rPr>
          <w:sz w:val="22"/>
        </w:rPr>
      </w:pPr>
    </w:p>
    <w:p w:rsidR="00940708" w:rsidRPr="00312E69" w:rsidRDefault="00820BC1" w:rsidP="00756A63">
      <w:pPr>
        <w:pStyle w:val="ListParagraph"/>
        <w:numPr>
          <w:ilvl w:val="0"/>
          <w:numId w:val="12"/>
        </w:numPr>
        <w:ind w:left="284"/>
        <w:jc w:val="both"/>
        <w:rPr>
          <w:rFonts w:asciiTheme="majorHAnsi" w:hAnsiTheme="majorHAnsi"/>
          <w:sz w:val="26"/>
          <w:szCs w:val="26"/>
        </w:rPr>
      </w:pPr>
      <w:r w:rsidRPr="00312E69">
        <w:rPr>
          <w:rFonts w:asciiTheme="majorHAnsi" w:hAnsiTheme="majorHAnsi"/>
          <w:sz w:val="26"/>
          <w:szCs w:val="26"/>
        </w:rPr>
        <w:t>Feature Selection</w:t>
      </w:r>
    </w:p>
    <w:p w:rsidR="00CC7BD1" w:rsidRPr="00940708" w:rsidRDefault="003A76B1" w:rsidP="00756A63">
      <w:pPr>
        <w:jc w:val="both"/>
        <w:rPr>
          <w:rFonts w:asciiTheme="majorHAnsi" w:hAnsiTheme="majorHAnsi"/>
          <w:sz w:val="28"/>
          <w:szCs w:val="30"/>
        </w:rPr>
      </w:pPr>
      <w:r w:rsidRPr="00940708">
        <w:rPr>
          <w:sz w:val="22"/>
        </w:rPr>
        <w:t>For optimization of the performance of the model, the following heuristic is implemented</w:t>
      </w:r>
      <w:r w:rsidR="00CC7BD1" w:rsidRPr="00940708">
        <w:rPr>
          <w:sz w:val="22"/>
        </w:rPr>
        <w:t xml:space="preserve">. I have calculated the </w:t>
      </w:r>
      <w:proofErr w:type="spellStart"/>
      <w:r w:rsidR="00CC7BD1" w:rsidRPr="00940708">
        <w:rPr>
          <w:sz w:val="22"/>
        </w:rPr>
        <w:t>tf-idf</w:t>
      </w:r>
      <w:proofErr w:type="spellEnd"/>
      <w:r w:rsidR="00CC7BD1" w:rsidRPr="00940708">
        <w:rPr>
          <w:sz w:val="22"/>
        </w:rPr>
        <w:t xml:space="preserve"> values of all the words of the complete corpus. Further, on the basis certain percentage, I have selected the words with high </w:t>
      </w:r>
      <w:proofErr w:type="spellStart"/>
      <w:r w:rsidR="00CC7BD1" w:rsidRPr="00940708">
        <w:rPr>
          <w:sz w:val="22"/>
        </w:rPr>
        <w:t>tf-idf</w:t>
      </w:r>
      <w:proofErr w:type="spellEnd"/>
      <w:r w:rsidR="00CC7BD1" w:rsidRPr="00940708">
        <w:rPr>
          <w:sz w:val="22"/>
        </w:rPr>
        <w:t xml:space="preserve"> value from each document. Taking the union of all the words, a feature vector has been selected.</w:t>
      </w:r>
    </w:p>
    <w:p w:rsidR="00940708" w:rsidRPr="00312E69" w:rsidRDefault="00940708" w:rsidP="00756A63">
      <w:pPr>
        <w:pStyle w:val="ListParagraph"/>
        <w:numPr>
          <w:ilvl w:val="0"/>
          <w:numId w:val="12"/>
        </w:numPr>
        <w:ind w:left="284"/>
        <w:jc w:val="both"/>
        <w:rPr>
          <w:rFonts w:asciiTheme="majorHAnsi" w:hAnsiTheme="majorHAnsi"/>
          <w:sz w:val="26"/>
          <w:szCs w:val="26"/>
        </w:rPr>
      </w:pPr>
      <w:r w:rsidRPr="00312E69">
        <w:rPr>
          <w:rFonts w:asciiTheme="majorHAnsi" w:hAnsiTheme="majorHAnsi"/>
          <w:sz w:val="26"/>
          <w:szCs w:val="26"/>
        </w:rPr>
        <w:t>Smoothing</w:t>
      </w:r>
    </w:p>
    <w:p w:rsidR="00940708" w:rsidRDefault="00940708" w:rsidP="00756A63">
      <w:pPr>
        <w:ind w:left="-76"/>
        <w:jc w:val="both"/>
        <w:rPr>
          <w:b/>
          <w:sz w:val="22"/>
        </w:rPr>
      </w:pPr>
      <w:r w:rsidRPr="00820BC1">
        <w:rPr>
          <w:sz w:val="22"/>
        </w:rPr>
        <w:t xml:space="preserve">During the training phase, </w:t>
      </w:r>
      <w:r>
        <w:rPr>
          <w:sz w:val="22"/>
        </w:rPr>
        <w:t xml:space="preserve">the conditional probabilities are calculated of the tokens present in the train data. If some unknown token arrives then it is handled using the </w:t>
      </w:r>
      <w:r w:rsidRPr="00820BC1">
        <w:rPr>
          <w:b/>
          <w:sz w:val="22"/>
        </w:rPr>
        <w:t>“Laplace Smoothing”.</w:t>
      </w:r>
    </w:p>
    <w:p w:rsidR="00940708" w:rsidRPr="00940708" w:rsidRDefault="00940708" w:rsidP="0033004D">
      <w:pPr>
        <w:ind w:left="-76"/>
        <w:jc w:val="center"/>
        <w:rPr>
          <w:rFonts w:asciiTheme="majorHAnsi" w:hAnsiTheme="majorHAnsi"/>
          <w:sz w:val="28"/>
          <w:szCs w:val="3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8CEE087" wp14:editId="19413F0E">
            <wp:extent cx="2095500" cy="684727"/>
            <wp:effectExtent l="133350" t="114300" r="133350" b="172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785" cy="700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2E69" w:rsidRPr="00312E69" w:rsidRDefault="00312E69" w:rsidP="00312E69">
      <w:pPr>
        <w:pStyle w:val="ListParagraph"/>
        <w:numPr>
          <w:ilvl w:val="0"/>
          <w:numId w:val="12"/>
        </w:numPr>
        <w:ind w:left="284"/>
        <w:jc w:val="both"/>
        <w:rPr>
          <w:rFonts w:asciiTheme="majorHAnsi" w:hAnsiTheme="majorHAnsi"/>
          <w:sz w:val="26"/>
          <w:szCs w:val="26"/>
        </w:rPr>
      </w:pPr>
      <w:r w:rsidRPr="00312E69">
        <w:rPr>
          <w:rFonts w:asciiTheme="majorHAnsi" w:hAnsiTheme="majorHAnsi"/>
          <w:sz w:val="26"/>
          <w:szCs w:val="26"/>
        </w:rPr>
        <w:t xml:space="preserve"> Splitting of the Data</w:t>
      </w:r>
    </w:p>
    <w:p w:rsidR="00820BC1" w:rsidRPr="00312E69" w:rsidRDefault="00312E69" w:rsidP="00312E69">
      <w:pPr>
        <w:ind w:left="-76"/>
        <w:jc w:val="both"/>
        <w:rPr>
          <w:rFonts w:asciiTheme="majorHAnsi" w:hAnsiTheme="majorHAnsi"/>
          <w:sz w:val="24"/>
          <w:szCs w:val="30"/>
        </w:rPr>
      </w:pPr>
      <w:r>
        <w:rPr>
          <w:rFonts w:asciiTheme="majorHAnsi" w:hAnsiTheme="majorHAnsi"/>
          <w:sz w:val="24"/>
          <w:szCs w:val="30"/>
        </w:rPr>
        <w:t>For the splitting of the dataset, “</w:t>
      </w:r>
      <w:proofErr w:type="spellStart"/>
      <w:r>
        <w:rPr>
          <w:rFonts w:asciiTheme="majorHAnsi" w:hAnsiTheme="majorHAnsi"/>
          <w:sz w:val="24"/>
          <w:szCs w:val="30"/>
        </w:rPr>
        <w:t>train_test_split</w:t>
      </w:r>
      <w:proofErr w:type="spellEnd"/>
      <w:r>
        <w:rPr>
          <w:rFonts w:asciiTheme="majorHAnsi" w:hAnsiTheme="majorHAnsi"/>
          <w:sz w:val="24"/>
          <w:szCs w:val="30"/>
        </w:rPr>
        <w:t xml:space="preserve">” function has been used from the </w:t>
      </w:r>
      <w:proofErr w:type="spellStart"/>
      <w:r>
        <w:rPr>
          <w:rFonts w:asciiTheme="majorHAnsi" w:hAnsiTheme="majorHAnsi"/>
          <w:sz w:val="24"/>
          <w:szCs w:val="30"/>
        </w:rPr>
        <w:t>sklearn’s</w:t>
      </w:r>
      <w:proofErr w:type="spellEnd"/>
      <w:r>
        <w:rPr>
          <w:rFonts w:asciiTheme="majorHAnsi" w:hAnsiTheme="majorHAnsi"/>
          <w:sz w:val="24"/>
          <w:szCs w:val="30"/>
        </w:rPr>
        <w:t xml:space="preserve"> library. It provides the split into train size and test size as provided input by the user.</w:t>
      </w:r>
    </w:p>
    <w:p w:rsidR="00CC7BD1" w:rsidRDefault="00CC7BD1" w:rsidP="00756A63">
      <w:pPr>
        <w:pStyle w:val="Heading1"/>
        <w:jc w:val="both"/>
      </w:pPr>
      <w:r>
        <w:t>Analysis</w:t>
      </w:r>
    </w:p>
    <w:p w:rsidR="00CC7BD1" w:rsidRDefault="00820BC1" w:rsidP="00756A63">
      <w:pPr>
        <w:jc w:val="both"/>
        <w:rPr>
          <w:sz w:val="22"/>
        </w:rPr>
      </w:pPr>
      <w:r w:rsidRPr="00756A63">
        <w:rPr>
          <w:b/>
          <w:sz w:val="22"/>
        </w:rPr>
        <w:t>Without Feature Selection</w:t>
      </w:r>
      <w:r w:rsidRPr="00756A63">
        <w:rPr>
          <w:sz w:val="22"/>
        </w:rPr>
        <w:t xml:space="preserve">- </w:t>
      </w:r>
      <w:r w:rsidR="00756A63" w:rsidRPr="00756A63">
        <w:rPr>
          <w:sz w:val="22"/>
        </w:rPr>
        <w:t>Following accuracies have been observed at different train-test split of the dataset.</w:t>
      </w:r>
    </w:p>
    <w:tbl>
      <w:tblPr>
        <w:tblStyle w:val="GridTable2-Accent2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3151"/>
      </w:tblGrid>
      <w:tr w:rsidR="00312E69" w:rsidTr="00312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312E69" w:rsidRPr="00756A63" w:rsidRDefault="00312E69" w:rsidP="00756A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Split ratio</w:t>
            </w:r>
          </w:p>
        </w:tc>
        <w:tc>
          <w:tcPr>
            <w:tcW w:w="3151" w:type="dxa"/>
          </w:tcPr>
          <w:p w:rsidR="00312E69" w:rsidRPr="00756A63" w:rsidRDefault="00312E69" w:rsidP="00756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Test Accuracy</w:t>
            </w:r>
          </w:p>
        </w:tc>
      </w:tr>
      <w:tr w:rsidR="00312E69" w:rsidTr="00312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312E69" w:rsidRDefault="00312E69" w:rsidP="00756A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90:10</w:t>
            </w:r>
          </w:p>
        </w:tc>
        <w:tc>
          <w:tcPr>
            <w:tcW w:w="3151" w:type="dxa"/>
          </w:tcPr>
          <w:p w:rsidR="00312E69" w:rsidRDefault="00312E69" w:rsidP="00756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</w:tr>
      <w:tr w:rsidR="00312E69" w:rsidTr="00312E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312E69" w:rsidRDefault="00312E69" w:rsidP="00756A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80:20</w:t>
            </w:r>
          </w:p>
        </w:tc>
        <w:tc>
          <w:tcPr>
            <w:tcW w:w="3151" w:type="dxa"/>
          </w:tcPr>
          <w:p w:rsidR="00312E69" w:rsidRDefault="00312E69" w:rsidP="00756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0.952</w:t>
            </w:r>
          </w:p>
        </w:tc>
      </w:tr>
      <w:tr w:rsidR="00312E69" w:rsidTr="00312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312E69" w:rsidRDefault="00312E69" w:rsidP="00756A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70:30</w:t>
            </w:r>
          </w:p>
        </w:tc>
        <w:tc>
          <w:tcPr>
            <w:tcW w:w="3151" w:type="dxa"/>
          </w:tcPr>
          <w:p w:rsidR="00312E69" w:rsidRDefault="00312E69" w:rsidP="00756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0.9534</w:t>
            </w:r>
          </w:p>
        </w:tc>
      </w:tr>
      <w:tr w:rsidR="00312E69" w:rsidTr="00312E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312E69" w:rsidRDefault="00312E69" w:rsidP="00756A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50:50</w:t>
            </w:r>
          </w:p>
        </w:tc>
        <w:tc>
          <w:tcPr>
            <w:tcW w:w="3151" w:type="dxa"/>
          </w:tcPr>
          <w:p w:rsidR="00312E69" w:rsidRDefault="00312E69" w:rsidP="00756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0.9376</w:t>
            </w:r>
          </w:p>
        </w:tc>
      </w:tr>
    </w:tbl>
    <w:p w:rsidR="00756A63" w:rsidRDefault="00756A63" w:rsidP="00756A63">
      <w:pPr>
        <w:rPr>
          <w:sz w:val="22"/>
        </w:rPr>
      </w:pPr>
    </w:p>
    <w:p w:rsidR="00756A63" w:rsidRDefault="00756A63" w:rsidP="00756A63">
      <w:pPr>
        <w:jc w:val="both"/>
        <w:rPr>
          <w:sz w:val="22"/>
        </w:rPr>
      </w:pPr>
      <w:r>
        <w:rPr>
          <w:b/>
          <w:sz w:val="22"/>
        </w:rPr>
        <w:t>With</w:t>
      </w:r>
      <w:r w:rsidRPr="00756A63">
        <w:rPr>
          <w:b/>
          <w:sz w:val="22"/>
        </w:rPr>
        <w:t xml:space="preserve"> Feature Selection</w:t>
      </w:r>
      <w:r w:rsidRPr="00756A63">
        <w:rPr>
          <w:sz w:val="22"/>
        </w:rPr>
        <w:t>- Following accuracies have been observed at different train-test split of the dataset.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431"/>
        <w:gridCol w:w="3624"/>
        <w:gridCol w:w="3151"/>
      </w:tblGrid>
      <w:tr w:rsidR="00756A63" w:rsidTr="0051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756A63" w:rsidRPr="00756A63" w:rsidRDefault="00756A63" w:rsidP="005112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Split ratio</w:t>
            </w:r>
          </w:p>
        </w:tc>
        <w:tc>
          <w:tcPr>
            <w:tcW w:w="3624" w:type="dxa"/>
          </w:tcPr>
          <w:p w:rsidR="00756A63" w:rsidRPr="00756A63" w:rsidRDefault="00312E69" w:rsidP="00511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Feature selection %age</w:t>
            </w:r>
          </w:p>
        </w:tc>
        <w:tc>
          <w:tcPr>
            <w:tcW w:w="3151" w:type="dxa"/>
          </w:tcPr>
          <w:p w:rsidR="00756A63" w:rsidRPr="00756A63" w:rsidRDefault="00756A63" w:rsidP="00511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Test Accuracy</w:t>
            </w:r>
          </w:p>
        </w:tc>
      </w:tr>
      <w:tr w:rsidR="00312E69" w:rsidTr="00312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 w:val="restart"/>
            <w:vAlign w:val="center"/>
          </w:tcPr>
          <w:p w:rsidR="00312E69" w:rsidRDefault="00312E69" w:rsidP="00312E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90:10</w:t>
            </w:r>
          </w:p>
        </w:tc>
        <w:tc>
          <w:tcPr>
            <w:tcW w:w="3624" w:type="dxa"/>
          </w:tcPr>
          <w:p w:rsidR="00312E69" w:rsidRDefault="00312E69" w:rsidP="00511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3151" w:type="dxa"/>
          </w:tcPr>
          <w:p w:rsidR="00312E69" w:rsidRDefault="00312E69" w:rsidP="00511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0.66</w:t>
            </w:r>
          </w:p>
        </w:tc>
      </w:tr>
      <w:tr w:rsidR="00312E69" w:rsidTr="00511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5112C8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</w:tcPr>
          <w:p w:rsidR="00312E69" w:rsidRDefault="00312E69" w:rsidP="00511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3151" w:type="dxa"/>
          </w:tcPr>
          <w:p w:rsidR="00312E69" w:rsidRDefault="00312E69" w:rsidP="00511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0.848</w:t>
            </w:r>
          </w:p>
        </w:tc>
      </w:tr>
      <w:tr w:rsidR="00312E69" w:rsidTr="00511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5112C8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</w:tcPr>
          <w:p w:rsidR="00312E69" w:rsidRDefault="00312E69" w:rsidP="00511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3151" w:type="dxa"/>
          </w:tcPr>
          <w:p w:rsidR="00312E69" w:rsidRDefault="00312E69" w:rsidP="00511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 w:rsidR="00312E69" w:rsidTr="00511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5112C8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</w:tcPr>
          <w:p w:rsidR="00312E69" w:rsidRDefault="00312E69" w:rsidP="00511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90%</w:t>
            </w:r>
          </w:p>
        </w:tc>
        <w:tc>
          <w:tcPr>
            <w:tcW w:w="3151" w:type="dxa"/>
          </w:tcPr>
          <w:p w:rsidR="00312E69" w:rsidRDefault="00312E69" w:rsidP="00511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</w:tr>
    </w:tbl>
    <w:p w:rsidR="00312E69" w:rsidRDefault="00312E69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431"/>
        <w:gridCol w:w="3624"/>
        <w:gridCol w:w="3151"/>
      </w:tblGrid>
      <w:tr w:rsidR="00312E69" w:rsidTr="00312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 w:val="restart"/>
            <w:vAlign w:val="center"/>
          </w:tcPr>
          <w:p w:rsidR="00312E69" w:rsidRDefault="00312E69" w:rsidP="00312E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80:20</w:t>
            </w:r>
          </w:p>
        </w:tc>
        <w:tc>
          <w:tcPr>
            <w:tcW w:w="3624" w:type="dxa"/>
          </w:tcPr>
          <w:p w:rsidR="00312E69" w:rsidRDefault="00312E69" w:rsidP="00312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3151" w:type="dxa"/>
          </w:tcPr>
          <w:p w:rsidR="00312E69" w:rsidRDefault="00312E69" w:rsidP="00312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0.617</w:t>
            </w:r>
          </w:p>
        </w:tc>
      </w:tr>
      <w:tr w:rsidR="00312E69" w:rsidTr="00511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312E69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3151" w:type="dxa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0.854</w:t>
            </w:r>
          </w:p>
        </w:tc>
      </w:tr>
      <w:tr w:rsidR="00312E69" w:rsidTr="00511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312E69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</w:tcPr>
          <w:p w:rsidR="00312E69" w:rsidRDefault="00312E69" w:rsidP="00312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3151" w:type="dxa"/>
          </w:tcPr>
          <w:p w:rsidR="00312E69" w:rsidRDefault="00312E69" w:rsidP="00312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0.924</w:t>
            </w:r>
          </w:p>
        </w:tc>
      </w:tr>
      <w:tr w:rsidR="00312E69" w:rsidTr="00511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312E69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90%</w:t>
            </w:r>
          </w:p>
        </w:tc>
        <w:tc>
          <w:tcPr>
            <w:tcW w:w="3151" w:type="dxa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0.956</w:t>
            </w:r>
          </w:p>
        </w:tc>
      </w:tr>
    </w:tbl>
    <w:p w:rsidR="00312E69" w:rsidRDefault="00312E69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431"/>
        <w:gridCol w:w="3624"/>
        <w:gridCol w:w="3151"/>
      </w:tblGrid>
      <w:tr w:rsidR="00312E69" w:rsidTr="00312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 w:val="restart"/>
            <w:vAlign w:val="center"/>
          </w:tcPr>
          <w:p w:rsidR="00312E69" w:rsidRDefault="00312E69" w:rsidP="00312E69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70:30</w:t>
            </w:r>
          </w:p>
        </w:tc>
        <w:tc>
          <w:tcPr>
            <w:tcW w:w="3624" w:type="dxa"/>
          </w:tcPr>
          <w:p w:rsidR="00312E69" w:rsidRDefault="00312E69" w:rsidP="00312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3151" w:type="dxa"/>
          </w:tcPr>
          <w:p w:rsidR="00312E69" w:rsidRDefault="00312E69" w:rsidP="00312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0.53</w:t>
            </w:r>
          </w:p>
        </w:tc>
      </w:tr>
      <w:tr w:rsidR="00312E69" w:rsidTr="00511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312E69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3151" w:type="dxa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0.9146</w:t>
            </w:r>
          </w:p>
        </w:tc>
      </w:tr>
      <w:tr w:rsidR="00312E69" w:rsidTr="00511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312E69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</w:tcPr>
          <w:p w:rsidR="00312E69" w:rsidRDefault="00312E69" w:rsidP="00312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3151" w:type="dxa"/>
          </w:tcPr>
          <w:p w:rsidR="00312E69" w:rsidRDefault="00312E69" w:rsidP="00312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0.922</w:t>
            </w:r>
          </w:p>
        </w:tc>
      </w:tr>
      <w:tr w:rsidR="00312E69" w:rsidTr="00511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312E69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90%</w:t>
            </w:r>
          </w:p>
        </w:tc>
        <w:tc>
          <w:tcPr>
            <w:tcW w:w="3151" w:type="dxa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0.961</w:t>
            </w:r>
          </w:p>
        </w:tc>
      </w:tr>
    </w:tbl>
    <w:p w:rsidR="00312E69" w:rsidRDefault="00312E69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431"/>
        <w:gridCol w:w="3624"/>
        <w:gridCol w:w="3151"/>
      </w:tblGrid>
      <w:tr w:rsidR="00312E69" w:rsidTr="00312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 w:val="restart"/>
            <w:vAlign w:val="center"/>
          </w:tcPr>
          <w:p w:rsidR="00312E69" w:rsidRDefault="00312E69" w:rsidP="00312E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50:50</w:t>
            </w:r>
          </w:p>
        </w:tc>
        <w:tc>
          <w:tcPr>
            <w:tcW w:w="3624" w:type="dxa"/>
            <w:vAlign w:val="center"/>
          </w:tcPr>
          <w:p w:rsidR="00312E69" w:rsidRDefault="00312E69" w:rsidP="00312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3151" w:type="dxa"/>
            <w:vAlign w:val="center"/>
          </w:tcPr>
          <w:p w:rsidR="00312E69" w:rsidRDefault="00312E69" w:rsidP="00312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0.734</w:t>
            </w:r>
          </w:p>
        </w:tc>
      </w:tr>
      <w:tr w:rsidR="00312E69" w:rsidTr="00312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312E69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  <w:vAlign w:val="center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3151" w:type="dxa"/>
            <w:vAlign w:val="center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0.908</w:t>
            </w:r>
          </w:p>
        </w:tc>
      </w:tr>
      <w:tr w:rsidR="00312E69" w:rsidTr="00312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312E69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  <w:vAlign w:val="center"/>
          </w:tcPr>
          <w:p w:rsidR="00312E69" w:rsidRDefault="00312E69" w:rsidP="00312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3151" w:type="dxa"/>
            <w:vAlign w:val="center"/>
          </w:tcPr>
          <w:p w:rsidR="00312E69" w:rsidRDefault="00312E69" w:rsidP="00312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0.894</w:t>
            </w:r>
          </w:p>
        </w:tc>
      </w:tr>
      <w:tr w:rsidR="00312E69" w:rsidTr="00312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Merge/>
          </w:tcPr>
          <w:p w:rsidR="00312E69" w:rsidRDefault="00312E69" w:rsidP="00312E69">
            <w:pPr>
              <w:jc w:val="center"/>
              <w:rPr>
                <w:sz w:val="22"/>
              </w:rPr>
            </w:pPr>
          </w:p>
        </w:tc>
        <w:tc>
          <w:tcPr>
            <w:tcW w:w="3624" w:type="dxa"/>
            <w:vAlign w:val="center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90%</w:t>
            </w:r>
          </w:p>
        </w:tc>
        <w:tc>
          <w:tcPr>
            <w:tcW w:w="3151" w:type="dxa"/>
            <w:vAlign w:val="center"/>
          </w:tcPr>
          <w:p w:rsidR="00312E69" w:rsidRDefault="00312E69" w:rsidP="0031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0.943</w:t>
            </w:r>
          </w:p>
        </w:tc>
      </w:tr>
    </w:tbl>
    <w:p w:rsidR="00880E72" w:rsidRDefault="00880E72" w:rsidP="00880E72">
      <w:pPr>
        <w:pStyle w:val="Heading1"/>
        <w:jc w:val="both"/>
      </w:pPr>
      <w:r>
        <w:t>Observations</w:t>
      </w:r>
    </w:p>
    <w:p w:rsidR="00880E72" w:rsidRDefault="00880E72" w:rsidP="00880E72">
      <w:pPr>
        <w:rPr>
          <w:sz w:val="22"/>
        </w:rPr>
      </w:pPr>
      <w:r>
        <w:rPr>
          <w:sz w:val="22"/>
        </w:rPr>
        <w:t>The following facts have been observed by seeing the results of the experiment:</w:t>
      </w:r>
    </w:p>
    <w:p w:rsidR="00880E72" w:rsidRDefault="00C1039C" w:rsidP="00880E72">
      <w:pPr>
        <w:pStyle w:val="ListParagraph"/>
        <w:numPr>
          <w:ilvl w:val="0"/>
          <w:numId w:val="13"/>
        </w:numPr>
        <w:rPr>
          <w:sz w:val="22"/>
        </w:rPr>
      </w:pPr>
      <w:r>
        <w:rPr>
          <w:sz w:val="22"/>
        </w:rPr>
        <w:t>In different split ratios of train and test data, it has been observed that on increasing the training data size, an increase in the test data’s accuracy.</w:t>
      </w:r>
    </w:p>
    <w:p w:rsidR="00312E69" w:rsidRPr="00312E69" w:rsidRDefault="00C1039C" w:rsidP="00312E69">
      <w:pPr>
        <w:pStyle w:val="ListParagraph"/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Further, on performing grid search the percentage of feature selection (i.e., selecting ‘x%’ of tokens based on </w:t>
      </w:r>
      <w:proofErr w:type="spellStart"/>
      <w:r>
        <w:rPr>
          <w:sz w:val="22"/>
        </w:rPr>
        <w:t>tf-idf</w:t>
      </w:r>
      <w:proofErr w:type="spellEnd"/>
      <w:r>
        <w:rPr>
          <w:sz w:val="22"/>
        </w:rPr>
        <w:t xml:space="preserve"> values), a trend is observed. On increasing the feature selection</w:t>
      </w:r>
      <w:r w:rsidR="00312E69">
        <w:rPr>
          <w:sz w:val="22"/>
        </w:rPr>
        <w:t>, the accuracies are increasing for each of the split.</w:t>
      </w:r>
    </w:p>
    <w:p w:rsidR="00312E69" w:rsidRDefault="00312E69" w:rsidP="00312E69">
      <w:pPr>
        <w:pStyle w:val="Heading1"/>
        <w:jc w:val="both"/>
      </w:pPr>
      <w:r>
        <w:t>Inference</w:t>
      </w:r>
    </w:p>
    <w:p w:rsidR="00312E69" w:rsidRPr="00312E69" w:rsidRDefault="00312E69" w:rsidP="00312E69">
      <w:pPr>
        <w:pStyle w:val="ListParagraph"/>
        <w:numPr>
          <w:ilvl w:val="0"/>
          <w:numId w:val="14"/>
        </w:numPr>
      </w:pPr>
      <w:r>
        <w:rPr>
          <w:sz w:val="22"/>
        </w:rPr>
        <w:t>By seeing the accuracies of the test data at different split ratios, it can be stated that the model is best fitting at 70:30 ratio of train-test split data.</w:t>
      </w:r>
    </w:p>
    <w:p w:rsidR="00312E69" w:rsidRPr="00312E69" w:rsidRDefault="00312E69" w:rsidP="00312E69">
      <w:pPr>
        <w:pStyle w:val="ListParagraph"/>
        <w:numPr>
          <w:ilvl w:val="0"/>
          <w:numId w:val="14"/>
        </w:numPr>
      </w:pPr>
      <w:r>
        <w:rPr>
          <w:sz w:val="22"/>
        </w:rPr>
        <w:t>It can be stated that the model is overfitting for 80:20 and 90:10 split ratios. (Refer to graphs)</w:t>
      </w:r>
    </w:p>
    <w:p w:rsidR="00312E69" w:rsidRPr="00312E69" w:rsidRDefault="00312E69" w:rsidP="00312E69">
      <w:pPr>
        <w:pStyle w:val="ListParagraph"/>
        <w:numPr>
          <w:ilvl w:val="0"/>
          <w:numId w:val="14"/>
        </w:numPr>
      </w:pPr>
      <w:r>
        <w:t xml:space="preserve">In terms of </w:t>
      </w:r>
      <w:r>
        <w:rPr>
          <w:b/>
        </w:rPr>
        <w:t xml:space="preserve">calculation time, </w:t>
      </w:r>
      <w:r>
        <w:t xml:space="preserve">with performing feature selection, the calculation is taking way more time as compared to without feature selection. </w:t>
      </w:r>
    </w:p>
    <w:p w:rsidR="00312E69" w:rsidRPr="00312E69" w:rsidRDefault="00312E69" w:rsidP="00312E69">
      <w:pPr>
        <w:rPr>
          <w:sz w:val="22"/>
        </w:rPr>
      </w:pPr>
    </w:p>
    <w:p w:rsidR="00880E72" w:rsidRDefault="00880E72" w:rsidP="00756A63">
      <w:pPr>
        <w:pStyle w:val="Heading1"/>
        <w:jc w:val="both"/>
      </w:pPr>
    </w:p>
    <w:p w:rsidR="00312E69" w:rsidRDefault="00312E69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:rsidR="00756A63" w:rsidRDefault="00756A63" w:rsidP="00312E69">
      <w:pPr>
        <w:pStyle w:val="Heading1"/>
        <w:jc w:val="both"/>
      </w:pPr>
      <w:r>
        <w:lastRenderedPageBreak/>
        <w:t>Graphical Results</w:t>
      </w:r>
    </w:p>
    <w:p w:rsidR="00312E69" w:rsidRDefault="00312E69" w:rsidP="00312E69">
      <w:pPr>
        <w:rPr>
          <w:rFonts w:asciiTheme="majorHAnsi" w:hAnsiTheme="majorHAnsi"/>
          <w:sz w:val="26"/>
          <w:szCs w:val="26"/>
        </w:rPr>
      </w:pPr>
      <w:r w:rsidRPr="00312E69">
        <w:rPr>
          <w:rFonts w:asciiTheme="majorHAnsi" w:hAnsiTheme="majorHAnsi"/>
          <w:sz w:val="26"/>
          <w:szCs w:val="26"/>
        </w:rPr>
        <w:t>(1) Confusion Matrix</w:t>
      </w:r>
    </w:p>
    <w:p w:rsidR="00312E69" w:rsidRDefault="00312E69" w:rsidP="00312E69">
      <w:pPr>
        <w:rPr>
          <w:rFonts w:asciiTheme="majorHAnsi" w:hAnsiTheme="majorHAnsi"/>
          <w:noProof/>
          <w:sz w:val="26"/>
          <w:szCs w:val="26"/>
          <w:lang w:val="en-IN" w:eastAsia="en-IN"/>
        </w:rPr>
      </w:pPr>
    </w:p>
    <w:p w:rsidR="00312E69" w:rsidRDefault="00312E69" w:rsidP="00312E69">
      <w:pPr>
        <w:jc w:val="center"/>
        <w:rPr>
          <w:noProof/>
          <w:sz w:val="22"/>
          <w:lang w:val="en-IN" w:eastAsia="en-IN"/>
        </w:rPr>
      </w:pPr>
      <w:r w:rsidRPr="00312E69">
        <w:rPr>
          <w:rFonts w:asciiTheme="majorHAnsi" w:hAnsiTheme="majorHAnsi"/>
          <w:noProof/>
          <w:sz w:val="26"/>
          <w:szCs w:val="26"/>
          <w:lang w:val="en-IN" w:eastAsia="en-IN"/>
        </w:rPr>
        <w:drawing>
          <wp:inline distT="0" distB="0" distL="0" distR="0">
            <wp:extent cx="3183148" cy="2655096"/>
            <wp:effectExtent l="0" t="0" r="0" b="0"/>
            <wp:docPr id="3" name="Picture 3" descr="C:\Users\Vaibhav\PycharmProjects\IR\A3\Confusion_matrix\50_50_split\0.5_0.5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bhav\PycharmProjects\IR\A3\Confusion_matrix\50_50_split\0.5_0.5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0" r="4036"/>
                    <a:stretch/>
                  </pic:blipFill>
                  <pic:spPr bwMode="auto">
                    <a:xfrm>
                      <a:off x="0" y="0"/>
                      <a:ext cx="3213519" cy="26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2"/>
          <w:lang w:val="en-IN" w:eastAsia="en-IN"/>
        </w:rPr>
        <w:drawing>
          <wp:inline distT="0" distB="0" distL="0" distR="0">
            <wp:extent cx="3114136" cy="2708196"/>
            <wp:effectExtent l="0" t="0" r="0" b="0"/>
            <wp:docPr id="7" name="Picture 7" descr="C:\Users\Vaibhav\AppData\Local\Microsoft\Windows\INetCache\Content.Word\0.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ibhav\AppData\Local\Microsoft\Windows\INetCache\Content.Word\0.1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2" r="6189"/>
                    <a:stretch/>
                  </pic:blipFill>
                  <pic:spPr bwMode="auto">
                    <a:xfrm>
                      <a:off x="0" y="0"/>
                      <a:ext cx="3134019" cy="272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E69" w:rsidRPr="00312E69" w:rsidRDefault="00312E69" w:rsidP="00312E69">
      <w:pPr>
        <w:jc w:val="center"/>
        <w:rPr>
          <w:b/>
          <w:noProof/>
          <w:sz w:val="22"/>
          <w:lang w:val="en-IN" w:eastAsia="en-IN"/>
        </w:rPr>
      </w:pPr>
      <w:r>
        <w:rPr>
          <w:b/>
          <w:noProof/>
          <w:sz w:val="22"/>
          <w:lang w:val="en-IN" w:eastAsia="en-IN"/>
        </w:rPr>
        <w:t>Fig: with feature selection(left) and without feature selection(right)</w:t>
      </w:r>
    </w:p>
    <w:p w:rsidR="00312E69" w:rsidRDefault="00312E69" w:rsidP="00312E69">
      <w:pPr>
        <w:jc w:val="center"/>
        <w:rPr>
          <w:rFonts w:asciiTheme="majorHAnsi" w:hAnsiTheme="majorHAnsi"/>
          <w:noProof/>
          <w:sz w:val="26"/>
          <w:szCs w:val="26"/>
          <w:lang w:val="en-IN" w:eastAsia="en-IN"/>
        </w:rPr>
      </w:pPr>
    </w:p>
    <w:p w:rsidR="00312E69" w:rsidRDefault="00312E69" w:rsidP="00312E69">
      <w:pPr>
        <w:jc w:val="center"/>
        <w:rPr>
          <w:rFonts w:asciiTheme="majorHAnsi" w:hAnsiTheme="majorHAnsi"/>
          <w:sz w:val="26"/>
          <w:szCs w:val="26"/>
        </w:rPr>
      </w:pPr>
      <w:r w:rsidRPr="00312E69">
        <w:rPr>
          <w:rFonts w:asciiTheme="majorHAnsi" w:hAnsiTheme="majorHAnsi"/>
          <w:noProof/>
          <w:sz w:val="26"/>
          <w:szCs w:val="26"/>
          <w:lang w:val="en-IN" w:eastAsia="en-IN"/>
        </w:rPr>
        <w:drawing>
          <wp:inline distT="0" distB="0" distL="0" distR="0">
            <wp:extent cx="3191774" cy="2819027"/>
            <wp:effectExtent l="0" t="0" r="8890" b="635"/>
            <wp:docPr id="4" name="Picture 4" descr="C:\Users\Vaibhav\PycharmProjects\IR\A3\Confusion_matrix\70_30_split\0.3_0.5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bhav\PycharmProjects\IR\A3\Confusion_matrix\70_30_split\0.3_0.5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1" r="6349"/>
                    <a:stretch/>
                  </pic:blipFill>
                  <pic:spPr bwMode="auto">
                    <a:xfrm>
                      <a:off x="0" y="0"/>
                      <a:ext cx="3211000" cy="283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47pt;height:224.65pt">
            <v:imagedata r:id="rId15" o:title="0.2_" cropleft="3974f" cropright="3598f"/>
          </v:shape>
        </w:pict>
      </w:r>
    </w:p>
    <w:p w:rsidR="00312E69" w:rsidRPr="00312E69" w:rsidRDefault="00312E69" w:rsidP="00312E69">
      <w:pPr>
        <w:jc w:val="center"/>
        <w:rPr>
          <w:b/>
          <w:noProof/>
          <w:sz w:val="22"/>
          <w:lang w:val="en-IN" w:eastAsia="en-IN"/>
        </w:rPr>
      </w:pPr>
      <w:r>
        <w:rPr>
          <w:b/>
          <w:noProof/>
          <w:sz w:val="22"/>
          <w:lang w:val="en-IN" w:eastAsia="en-IN"/>
        </w:rPr>
        <w:t>Fig: with feature selection(left) and without feature selection(right)</w:t>
      </w:r>
    </w:p>
    <w:p w:rsidR="00312E69" w:rsidRDefault="00312E69" w:rsidP="00312E69">
      <w:pPr>
        <w:jc w:val="center"/>
        <w:rPr>
          <w:rFonts w:asciiTheme="majorHAnsi" w:hAnsiTheme="majorHAnsi"/>
          <w:sz w:val="26"/>
          <w:szCs w:val="26"/>
        </w:rPr>
      </w:pPr>
    </w:p>
    <w:p w:rsidR="00312E69" w:rsidRPr="00312E69" w:rsidRDefault="00312E69" w:rsidP="00312E69">
      <w:pPr>
        <w:jc w:val="center"/>
        <w:rPr>
          <w:rFonts w:asciiTheme="majorHAnsi" w:hAnsiTheme="majorHAnsi"/>
          <w:sz w:val="26"/>
          <w:szCs w:val="26"/>
        </w:rPr>
      </w:pPr>
    </w:p>
    <w:p w:rsidR="00756A63" w:rsidRPr="00756A63" w:rsidRDefault="00756A63" w:rsidP="00312E69">
      <w:pPr>
        <w:jc w:val="center"/>
        <w:rPr>
          <w:sz w:val="22"/>
        </w:rPr>
      </w:pPr>
    </w:p>
    <w:p w:rsidR="00CC7BD1" w:rsidRDefault="00CC7BD1" w:rsidP="00312E69">
      <w:pPr>
        <w:jc w:val="center"/>
        <w:rPr>
          <w:sz w:val="22"/>
        </w:rPr>
      </w:pPr>
    </w:p>
    <w:p w:rsidR="00CC7BD1" w:rsidRDefault="00312E69" w:rsidP="00312E69">
      <w:pPr>
        <w:jc w:val="center"/>
        <w:rPr>
          <w:noProof/>
          <w:sz w:val="22"/>
          <w:lang w:val="en-IN" w:eastAsia="en-IN"/>
        </w:rPr>
      </w:pPr>
      <w:r w:rsidRPr="00312E69">
        <w:rPr>
          <w:noProof/>
          <w:sz w:val="22"/>
          <w:lang w:val="en-IN" w:eastAsia="en-IN"/>
        </w:rPr>
        <w:drawing>
          <wp:inline distT="0" distB="0" distL="0" distR="0">
            <wp:extent cx="3088257" cy="2725620"/>
            <wp:effectExtent l="0" t="0" r="0" b="0"/>
            <wp:docPr id="5" name="Picture 5" descr="C:\Users\Vaibhav\PycharmProjects\IR\A3\Confusion_matrix\80_20_split\0.2_0.5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bhav\PycharmProjects\IR\A3\Confusion_matrix\80_20_split\0.2_0.5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r="6394"/>
                    <a:stretch/>
                  </pic:blipFill>
                  <pic:spPr bwMode="auto">
                    <a:xfrm>
                      <a:off x="0" y="0"/>
                      <a:ext cx="3099274" cy="273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E69">
        <w:rPr>
          <w:noProof/>
          <w:sz w:val="22"/>
          <w:lang w:val="en-IN" w:eastAsia="en-IN"/>
        </w:rPr>
        <w:drawing>
          <wp:inline distT="0" distB="0" distL="0" distR="0">
            <wp:extent cx="3165894" cy="2725492"/>
            <wp:effectExtent l="0" t="0" r="0" b="0"/>
            <wp:docPr id="8" name="Picture 8" descr="C:\Users\Vaibhav\PycharmProjects\IR\A3\Confusion_matrix\without feature selection\0.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ibhav\PycharmProjects\IR\A3\Confusion_matrix\without feature selection\0.3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6" r="6281"/>
                    <a:stretch/>
                  </pic:blipFill>
                  <pic:spPr bwMode="auto">
                    <a:xfrm>
                      <a:off x="0" y="0"/>
                      <a:ext cx="3184910" cy="27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E69" w:rsidRPr="00312E69" w:rsidRDefault="00312E69" w:rsidP="00312E69">
      <w:pPr>
        <w:jc w:val="center"/>
        <w:rPr>
          <w:b/>
          <w:noProof/>
          <w:sz w:val="22"/>
          <w:lang w:val="en-IN" w:eastAsia="en-IN"/>
        </w:rPr>
      </w:pPr>
      <w:r>
        <w:rPr>
          <w:b/>
          <w:noProof/>
          <w:sz w:val="22"/>
          <w:lang w:val="en-IN" w:eastAsia="en-IN"/>
        </w:rPr>
        <w:t>Fig: with feature selection(left) and without feature selection(right)</w:t>
      </w:r>
    </w:p>
    <w:p w:rsidR="00312E69" w:rsidRPr="00312E69" w:rsidRDefault="00312E69" w:rsidP="00312E69">
      <w:pPr>
        <w:jc w:val="center"/>
        <w:rPr>
          <w:noProof/>
          <w:sz w:val="22"/>
          <w:lang w:val="en-IN" w:eastAsia="en-IN"/>
        </w:rPr>
      </w:pPr>
    </w:p>
    <w:p w:rsidR="00312E69" w:rsidRDefault="00312E69" w:rsidP="00312E69">
      <w:pPr>
        <w:jc w:val="center"/>
        <w:rPr>
          <w:noProof/>
          <w:sz w:val="22"/>
          <w:lang w:val="en-IN" w:eastAsia="en-IN"/>
        </w:rPr>
      </w:pPr>
    </w:p>
    <w:p w:rsidR="00312E69" w:rsidRDefault="00312E69" w:rsidP="00312E69">
      <w:pPr>
        <w:jc w:val="center"/>
        <w:rPr>
          <w:noProof/>
          <w:sz w:val="22"/>
          <w:lang w:val="en-IN" w:eastAsia="en-IN"/>
        </w:rPr>
      </w:pPr>
      <w:r w:rsidRPr="00312E69">
        <w:rPr>
          <w:noProof/>
          <w:sz w:val="22"/>
          <w:lang w:val="en-IN" w:eastAsia="en-IN"/>
        </w:rPr>
        <w:drawing>
          <wp:inline distT="0" distB="0" distL="0" distR="0">
            <wp:extent cx="3243533" cy="2747626"/>
            <wp:effectExtent l="0" t="0" r="0" b="0"/>
            <wp:docPr id="6" name="Picture 6" descr="C:\Users\Vaibhav\PycharmProjects\IR\A3\Confusion_matrix\90_10_split\0.1_0.5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bhav\PycharmProjects\IR\A3\Confusion_matrix\90_10_split\0.1_0.5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5" r="5307"/>
                    <a:stretch/>
                  </pic:blipFill>
                  <pic:spPr bwMode="auto">
                    <a:xfrm>
                      <a:off x="0" y="0"/>
                      <a:ext cx="3275110" cy="27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E69">
        <w:rPr>
          <w:noProof/>
          <w:sz w:val="22"/>
          <w:lang w:val="en-IN" w:eastAsia="en-IN"/>
        </w:rPr>
        <w:drawing>
          <wp:inline distT="0" distB="0" distL="0" distR="0">
            <wp:extent cx="3183147" cy="2766953"/>
            <wp:effectExtent l="0" t="0" r="0" b="0"/>
            <wp:docPr id="9" name="Picture 9" descr="C:\Users\Vaibhav\PycharmProjects\IR\A3\Confusion_matrix\without feature selection\0.5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ibhav\PycharmProjects\IR\A3\Confusion_matrix\without feature selection\0.5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0" r="5875"/>
                    <a:stretch/>
                  </pic:blipFill>
                  <pic:spPr bwMode="auto">
                    <a:xfrm>
                      <a:off x="0" y="0"/>
                      <a:ext cx="3219209" cy="279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E69" w:rsidRPr="00312E69" w:rsidRDefault="00312E69" w:rsidP="00312E69">
      <w:pPr>
        <w:jc w:val="center"/>
        <w:rPr>
          <w:b/>
          <w:noProof/>
          <w:sz w:val="22"/>
          <w:lang w:val="en-IN" w:eastAsia="en-IN"/>
        </w:rPr>
      </w:pPr>
      <w:r>
        <w:rPr>
          <w:b/>
          <w:noProof/>
          <w:sz w:val="22"/>
          <w:lang w:val="en-IN" w:eastAsia="en-IN"/>
        </w:rPr>
        <w:t>Fig: with feature selection(left) and without feature selection(right)</w:t>
      </w:r>
    </w:p>
    <w:p w:rsidR="00312E69" w:rsidRDefault="00312E69" w:rsidP="00312E69">
      <w:pPr>
        <w:rPr>
          <w:noProof/>
          <w:sz w:val="22"/>
          <w:lang w:val="en-IN" w:eastAsia="en-IN"/>
        </w:rPr>
      </w:pPr>
    </w:p>
    <w:p w:rsidR="00312E69" w:rsidRDefault="00312E69" w:rsidP="00312E69">
      <w:pPr>
        <w:rPr>
          <w:rFonts w:asciiTheme="majorHAnsi" w:hAnsiTheme="majorHAnsi"/>
          <w:sz w:val="26"/>
          <w:szCs w:val="26"/>
        </w:rPr>
      </w:pPr>
      <w:r w:rsidRPr="00312E69">
        <w:rPr>
          <w:rFonts w:asciiTheme="majorHAnsi" w:hAnsiTheme="majorHAnsi"/>
          <w:sz w:val="26"/>
          <w:szCs w:val="26"/>
        </w:rPr>
        <w:lastRenderedPageBreak/>
        <w:t>(</w:t>
      </w:r>
      <w:r>
        <w:rPr>
          <w:rFonts w:asciiTheme="majorHAnsi" w:hAnsiTheme="majorHAnsi"/>
          <w:sz w:val="26"/>
          <w:szCs w:val="26"/>
        </w:rPr>
        <w:t>2</w:t>
      </w:r>
      <w:r w:rsidRPr="00312E69">
        <w:rPr>
          <w:rFonts w:asciiTheme="majorHAnsi" w:hAnsiTheme="majorHAnsi"/>
          <w:sz w:val="26"/>
          <w:szCs w:val="26"/>
        </w:rPr>
        <w:t>)</w:t>
      </w:r>
      <w:r>
        <w:rPr>
          <w:rFonts w:asciiTheme="majorHAnsi" w:hAnsiTheme="majorHAnsi"/>
          <w:sz w:val="26"/>
          <w:szCs w:val="26"/>
        </w:rPr>
        <w:t xml:space="preserve"> Line Graphs for accuracies</w:t>
      </w:r>
    </w:p>
    <w:p w:rsidR="00312E69" w:rsidRPr="00312E69" w:rsidRDefault="00312E69" w:rsidP="00312E69">
      <w:pPr>
        <w:jc w:val="center"/>
        <w:rPr>
          <w:noProof/>
          <w:sz w:val="22"/>
          <w:lang w:val="en-IN" w:eastAsia="en-IN"/>
        </w:rPr>
      </w:pPr>
      <w:r w:rsidRPr="00312E69">
        <w:rPr>
          <w:noProof/>
          <w:sz w:val="22"/>
          <w:lang w:val="en-IN" w:eastAsia="en-IN"/>
        </w:rPr>
        <w:drawing>
          <wp:inline distT="0" distB="0" distL="0" distR="0">
            <wp:extent cx="3516669" cy="2640079"/>
            <wp:effectExtent l="0" t="0" r="7620" b="8255"/>
            <wp:docPr id="10" name="Picture 10" descr="C:\Users\Vaibhav\PycharmProjects\IR\A3\plots\line graphs for accuracies\without_featur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ibhav\PycharmProjects\IR\A3\plots\line graphs for accuracies\without_feature_te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589" cy="26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52" w:rsidRDefault="00312E69" w:rsidP="00312E69">
      <w:pPr>
        <w:jc w:val="center"/>
        <w:rPr>
          <w:b/>
          <w:sz w:val="22"/>
        </w:rPr>
      </w:pPr>
      <w:r>
        <w:rPr>
          <w:b/>
          <w:sz w:val="22"/>
        </w:rPr>
        <w:t>Fig: Without feature selection</w:t>
      </w:r>
    </w:p>
    <w:p w:rsidR="00312E69" w:rsidRPr="00312E69" w:rsidRDefault="00312E69" w:rsidP="00312E69">
      <w:pPr>
        <w:jc w:val="center"/>
        <w:rPr>
          <w:b/>
          <w:sz w:val="22"/>
        </w:rPr>
      </w:pPr>
    </w:p>
    <w:p w:rsidR="00312E69" w:rsidRDefault="00312E69" w:rsidP="00CC7BD1">
      <w:pPr>
        <w:jc w:val="both"/>
        <w:rPr>
          <w:noProof/>
          <w:sz w:val="22"/>
          <w:lang w:val="en-IN" w:eastAsia="en-IN"/>
        </w:rPr>
      </w:pPr>
    </w:p>
    <w:p w:rsidR="00A26452" w:rsidRDefault="00312E69" w:rsidP="00CC7BD1">
      <w:pPr>
        <w:jc w:val="both"/>
        <w:rPr>
          <w:sz w:val="22"/>
        </w:rPr>
      </w:pPr>
      <w:r w:rsidRPr="00312E69">
        <w:rPr>
          <w:noProof/>
          <w:sz w:val="22"/>
          <w:lang w:val="en-IN" w:eastAsia="en-IN"/>
        </w:rPr>
        <w:drawing>
          <wp:inline distT="0" distB="0" distL="0" distR="0">
            <wp:extent cx="3210742" cy="2642438"/>
            <wp:effectExtent l="0" t="0" r="8890" b="5715"/>
            <wp:docPr id="12" name="Picture 12" descr="C:\Users\Vaibhav\PycharmProjects\IR\A3\plots\line graphs for accuracies\graph_against_f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aibhav\PycharmProjects\IR\A3\plots\line graphs for accuracies\graph_against_fe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" r="6267"/>
                    <a:stretch/>
                  </pic:blipFill>
                  <pic:spPr bwMode="auto">
                    <a:xfrm>
                      <a:off x="0" y="0"/>
                      <a:ext cx="3233368" cy="266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r w:rsidRPr="00312E69">
        <w:rPr>
          <w:noProof/>
          <w:sz w:val="22"/>
          <w:lang w:val="en-IN" w:eastAsia="en-IN"/>
        </w:rPr>
        <w:drawing>
          <wp:inline distT="0" distB="0" distL="0" distR="0">
            <wp:extent cx="3174521" cy="2645583"/>
            <wp:effectExtent l="0" t="0" r="6985" b="2540"/>
            <wp:docPr id="11" name="Picture 11" descr="C:\Users\Vaibhav\PycharmProjects\IR\A3\plots\line graphs for accuracies\graph_against_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aibhav\PycharmProjects\IR\A3\plots\line graphs for accuracies\graph_against_spl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" r="6676"/>
                    <a:stretch/>
                  </pic:blipFill>
                  <pic:spPr bwMode="auto">
                    <a:xfrm>
                      <a:off x="0" y="0"/>
                      <a:ext cx="3175255" cy="26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p w:rsidR="00312E69" w:rsidRDefault="00312E69" w:rsidP="00312E69">
      <w:pPr>
        <w:jc w:val="center"/>
        <w:rPr>
          <w:b/>
          <w:sz w:val="22"/>
        </w:rPr>
      </w:pPr>
      <w:r>
        <w:rPr>
          <w:b/>
          <w:sz w:val="22"/>
        </w:rPr>
        <w:t>Fig: With</w:t>
      </w:r>
      <w:r>
        <w:rPr>
          <w:b/>
          <w:sz w:val="22"/>
        </w:rPr>
        <w:t xml:space="preserve"> feature selection</w:t>
      </w:r>
    </w:p>
    <w:p w:rsidR="00312E69" w:rsidRDefault="00312E69" w:rsidP="00CC7BD1">
      <w:pPr>
        <w:jc w:val="both"/>
        <w:rPr>
          <w:sz w:val="22"/>
        </w:rPr>
      </w:pPr>
    </w:p>
    <w:p w:rsidR="00312E69" w:rsidRPr="00A26452" w:rsidRDefault="00312E69" w:rsidP="00CC7BD1">
      <w:pPr>
        <w:jc w:val="both"/>
        <w:rPr>
          <w:sz w:val="22"/>
        </w:rPr>
      </w:pPr>
    </w:p>
    <w:p w:rsidR="002C5140" w:rsidRPr="002C5140" w:rsidRDefault="00312E69" w:rsidP="00312E69">
      <w:pPr>
        <w:tabs>
          <w:tab w:val="center" w:pos="5103"/>
        </w:tabs>
        <w:jc w:val="center"/>
        <w:rPr>
          <w:sz w:val="28"/>
        </w:rPr>
      </w:pPr>
      <w:r>
        <w:rPr>
          <w:sz w:val="28"/>
        </w:rPr>
        <w:t>-------------------</w:t>
      </w:r>
    </w:p>
    <w:sectPr w:rsidR="002C5140" w:rsidRPr="002C5140" w:rsidSect="0033004D">
      <w:footerReference w:type="default" r:id="rId23"/>
      <w:pgSz w:w="12240" w:h="15840"/>
      <w:pgMar w:top="1440" w:right="900" w:bottom="1440" w:left="1134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C45" w:rsidRDefault="00262C45">
      <w:pPr>
        <w:spacing w:before="0" w:after="0" w:line="240" w:lineRule="auto"/>
      </w:pPr>
      <w:r>
        <w:separator/>
      </w:r>
    </w:p>
  </w:endnote>
  <w:endnote w:type="continuationSeparator" w:id="0">
    <w:p w:rsidR="00262C45" w:rsidRDefault="00262C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12E6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C45" w:rsidRDefault="00262C45">
      <w:pPr>
        <w:spacing w:before="0" w:after="0" w:line="240" w:lineRule="auto"/>
      </w:pPr>
      <w:r>
        <w:separator/>
      </w:r>
    </w:p>
  </w:footnote>
  <w:footnote w:type="continuationSeparator" w:id="0">
    <w:p w:rsidR="00262C45" w:rsidRDefault="00262C4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4222E1"/>
    <w:multiLevelType w:val="hybridMultilevel"/>
    <w:tmpl w:val="B804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06F4"/>
    <w:multiLevelType w:val="hybridMultilevel"/>
    <w:tmpl w:val="D9A2B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9E9"/>
    <w:multiLevelType w:val="hybridMultilevel"/>
    <w:tmpl w:val="B60C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94FD7"/>
    <w:multiLevelType w:val="hybridMultilevel"/>
    <w:tmpl w:val="4A842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D14CF"/>
    <w:multiLevelType w:val="hybridMultilevel"/>
    <w:tmpl w:val="0B8E8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A7349"/>
    <w:multiLevelType w:val="hybridMultilevel"/>
    <w:tmpl w:val="FE6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5F6E"/>
    <w:multiLevelType w:val="hybridMultilevel"/>
    <w:tmpl w:val="8C342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D3374"/>
    <w:multiLevelType w:val="hybridMultilevel"/>
    <w:tmpl w:val="DA0A58CE"/>
    <w:lvl w:ilvl="0" w:tplc="994A3C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84"/>
    <w:rsid w:val="00262C45"/>
    <w:rsid w:val="002711A1"/>
    <w:rsid w:val="002C5140"/>
    <w:rsid w:val="00312E69"/>
    <w:rsid w:val="0033004D"/>
    <w:rsid w:val="003A76B1"/>
    <w:rsid w:val="005112C8"/>
    <w:rsid w:val="006A468A"/>
    <w:rsid w:val="00756A63"/>
    <w:rsid w:val="00820BC1"/>
    <w:rsid w:val="00880E72"/>
    <w:rsid w:val="009061D2"/>
    <w:rsid w:val="00940708"/>
    <w:rsid w:val="00962DDF"/>
    <w:rsid w:val="00995501"/>
    <w:rsid w:val="00A26452"/>
    <w:rsid w:val="00AB0984"/>
    <w:rsid w:val="00C1039C"/>
    <w:rsid w:val="00C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63D0"/>
  <w15:chartTrackingRefBased/>
  <w15:docId w15:val="{AD84FA73-EAF8-4548-B6AF-D09F1DF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2C5140"/>
    <w:pPr>
      <w:ind w:left="720"/>
      <w:contextualSpacing/>
    </w:pPr>
  </w:style>
  <w:style w:type="table" w:styleId="PlainTable3">
    <w:name w:val="Plain Table 3"/>
    <w:basedOn w:val="TableNormal"/>
    <w:uiPriority w:val="42"/>
    <w:rsid w:val="00756A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756A63"/>
    <w:pPr>
      <w:spacing w:after="0" w:line="240" w:lineRule="auto"/>
    </w:pPr>
    <w:tblPr>
      <w:tblStyleRowBandSize w:val="1"/>
      <w:tblStyleColBandSize w:val="1"/>
      <w:tblBorders>
        <w:top w:val="single" w:sz="2" w:space="0" w:color="ACC79D" w:themeColor="accent2" w:themeTint="99"/>
        <w:bottom w:val="single" w:sz="2" w:space="0" w:color="ACC79D" w:themeColor="accent2" w:themeTint="99"/>
        <w:insideH w:val="single" w:sz="2" w:space="0" w:color="ACC79D" w:themeColor="accent2" w:themeTint="99"/>
        <w:insideV w:val="single" w:sz="2" w:space="0" w:color="ACC7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C7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C7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\AppData\Roaming\Microsoft\Templates\Student%20report%20with%20photo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E79A7-D157-478B-B928-E8D6DA08A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420</TotalTime>
  <Pages>7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RETRIEVAL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RETRIEVAL</dc:title>
  <dc:subject>aSSIGNMENT 3</dc:subject>
  <dc:creator>Windows User</dc:creator>
  <cp:keywords/>
  <dc:description/>
  <cp:lastModifiedBy>VAIBHAV VARSHNEY</cp:lastModifiedBy>
  <cp:revision>1</cp:revision>
  <dcterms:created xsi:type="dcterms:W3CDTF">2018-03-18T10:11:00Z</dcterms:created>
  <dcterms:modified xsi:type="dcterms:W3CDTF">2018-03-18T18:58:00Z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